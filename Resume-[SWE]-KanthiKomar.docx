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3EF70" w14:textId="1AD48033" w:rsidR="00F75D2E" w:rsidRPr="00CA0DC6" w:rsidRDefault="00977C0B" w:rsidP="00CA0DC6">
      <w:pPr>
        <w:contextualSpacing/>
        <w:rPr>
          <w:sz w:val="22"/>
        </w:rPr>
      </w:pPr>
      <w:r w:rsidRPr="00CA0DC6">
        <w:rPr>
          <w:sz w:val="22"/>
        </w:rPr>
        <w:t xml:space="preserve">Burlington, MA </w:t>
      </w:r>
      <w:r w:rsidR="00320560" w:rsidRPr="00CA0DC6">
        <w:rPr>
          <w:sz w:val="22"/>
        </w:rPr>
        <w:t xml:space="preserve">| </w:t>
      </w:r>
      <w:r w:rsidR="00F133F8" w:rsidRPr="00CA0DC6">
        <w:rPr>
          <w:sz w:val="22"/>
        </w:rPr>
        <w:t>(</w:t>
      </w:r>
      <w:r w:rsidR="00C01E08" w:rsidRPr="00CA0DC6">
        <w:rPr>
          <w:sz w:val="22"/>
        </w:rPr>
        <w:t>469</w:t>
      </w:r>
      <w:r w:rsidR="00F133F8" w:rsidRPr="00CA0DC6">
        <w:rPr>
          <w:sz w:val="22"/>
        </w:rPr>
        <w:t>)-</w:t>
      </w:r>
      <w:r w:rsidR="00CA0DC6" w:rsidRPr="00CA0DC6">
        <w:rPr>
          <w:sz w:val="22"/>
        </w:rPr>
        <w:t>929</w:t>
      </w:r>
      <w:r w:rsidR="00F133F8" w:rsidRPr="00CA0DC6">
        <w:rPr>
          <w:sz w:val="22"/>
        </w:rPr>
        <w:t>-</w:t>
      </w:r>
      <w:r w:rsidR="00CA0DC6" w:rsidRPr="00CA0DC6">
        <w:rPr>
          <w:sz w:val="22"/>
        </w:rPr>
        <w:t>4707</w:t>
      </w:r>
      <w:r w:rsidR="00320560" w:rsidRPr="00CA0DC6">
        <w:rPr>
          <w:sz w:val="22"/>
        </w:rPr>
        <w:t xml:space="preserve"> </w:t>
      </w:r>
      <w:r w:rsidR="00320560" w:rsidRPr="00CA0DC6">
        <w:rPr>
          <w:color w:val="000000" w:themeColor="text1"/>
          <w:sz w:val="22"/>
        </w:rPr>
        <w:t xml:space="preserve">| </w:t>
      </w:r>
      <w:hyperlink r:id="rId8" w:history="1">
        <w:r w:rsidR="00CA0DC6" w:rsidRPr="00CA0DC6">
          <w:rPr>
            <w:rStyle w:val="Hyperlink"/>
            <w:sz w:val="22"/>
          </w:rPr>
          <w:t>kanthikomar@gmail.com</w:t>
        </w:r>
      </w:hyperlink>
      <w:r w:rsidR="00C01E08" w:rsidRPr="00CA0DC6">
        <w:rPr>
          <w:sz w:val="22"/>
        </w:rPr>
        <w:t xml:space="preserve"> | linkedin.com/in/</w:t>
      </w:r>
      <w:proofErr w:type="spellStart"/>
      <w:r w:rsidR="00CA0DC6" w:rsidRPr="00CA0DC6">
        <w:rPr>
          <w:sz w:val="22"/>
        </w:rPr>
        <w:t>kanthikomar</w:t>
      </w:r>
      <w:proofErr w:type="spellEnd"/>
      <w:r w:rsidR="00CA0DC6" w:rsidRPr="00CA0DC6">
        <w:rPr>
          <w:sz w:val="22"/>
        </w:rPr>
        <w:t xml:space="preserve"> </w:t>
      </w:r>
      <w:r w:rsidR="00C01E08" w:rsidRPr="00CA0DC6">
        <w:rPr>
          <w:sz w:val="22"/>
        </w:rPr>
        <w:t>| github.com/</w:t>
      </w:r>
      <w:proofErr w:type="spellStart"/>
      <w:r w:rsidR="00CA0DC6" w:rsidRPr="00CA0DC6">
        <w:rPr>
          <w:sz w:val="22"/>
        </w:rPr>
        <w:t>kanthikomar</w:t>
      </w:r>
      <w:proofErr w:type="spellEnd"/>
    </w:p>
    <w:p w14:paraId="3D249DF7" w14:textId="77777777" w:rsidR="00CA0DC6" w:rsidRDefault="00CA0DC6" w:rsidP="00CA0DC6">
      <w:pPr>
        <w:pBdr>
          <w:bottom w:val="double" w:sz="6" w:space="1" w:color="auto"/>
        </w:pBdr>
        <w:contextualSpacing/>
        <w:rPr>
          <w:b/>
          <w:sz w:val="22"/>
        </w:rPr>
      </w:pPr>
    </w:p>
    <w:p w14:paraId="24392078" w14:textId="748C1593" w:rsidR="00CA0DC6" w:rsidRDefault="00CA0DC6" w:rsidP="00CA0DC6">
      <w:pPr>
        <w:pBdr>
          <w:bottom w:val="double" w:sz="6" w:space="1" w:color="auto"/>
        </w:pBdr>
        <w:contextualSpacing/>
        <w:rPr>
          <w:b/>
          <w:sz w:val="22"/>
        </w:rPr>
      </w:pPr>
      <w:r w:rsidRPr="00CA0DC6">
        <w:rPr>
          <w:b/>
          <w:sz w:val="22"/>
        </w:rPr>
        <w:t>EDUCATION</w:t>
      </w:r>
    </w:p>
    <w:p w14:paraId="17DCF756" w14:textId="0C7B420D" w:rsidR="00CA0DC6" w:rsidRPr="00CA0DC6" w:rsidRDefault="00CA0DC6" w:rsidP="00CA0DC6">
      <w:pPr>
        <w:contextualSpacing/>
        <w:rPr>
          <w:sz w:val="22"/>
        </w:rPr>
      </w:pPr>
      <w:r w:rsidRPr="00CA0DC6">
        <w:rPr>
          <w:b/>
          <w:sz w:val="22"/>
        </w:rPr>
        <w:t>MS in Computer Science</w:t>
      </w:r>
      <w:r w:rsidRPr="00CA0DC6">
        <w:rPr>
          <w:sz w:val="22"/>
        </w:rPr>
        <w:t xml:space="preserve"> | GPA: </w:t>
      </w:r>
      <w:r w:rsidR="00B07FD3">
        <w:rPr>
          <w:sz w:val="22"/>
        </w:rPr>
        <w:t>3.67/4.0</w:t>
      </w:r>
      <w:r w:rsidR="00B07FD3">
        <w:rPr>
          <w:sz w:val="22"/>
        </w:rPr>
        <w:tab/>
        <w:t xml:space="preserve"> </w:t>
      </w:r>
      <w:r w:rsidR="00B07FD3">
        <w:rPr>
          <w:sz w:val="22"/>
        </w:rPr>
        <w:tab/>
      </w:r>
      <w:r w:rsidR="00B07FD3">
        <w:rPr>
          <w:sz w:val="22"/>
        </w:rPr>
        <w:tab/>
      </w:r>
      <w:r w:rsidR="00B07FD3">
        <w:rPr>
          <w:sz w:val="22"/>
        </w:rPr>
        <w:tab/>
      </w:r>
      <w:r w:rsidR="00B07FD3">
        <w:rPr>
          <w:sz w:val="22"/>
        </w:rPr>
        <w:tab/>
      </w:r>
      <w:r w:rsidR="00B07FD3">
        <w:rPr>
          <w:sz w:val="22"/>
        </w:rPr>
        <w:tab/>
      </w:r>
      <w:r w:rsidR="00B07FD3">
        <w:rPr>
          <w:sz w:val="22"/>
        </w:rPr>
        <w:tab/>
      </w:r>
      <w:r w:rsidRPr="00CA0DC6">
        <w:rPr>
          <w:sz w:val="22"/>
        </w:rPr>
        <w:t>Aug 2017 - Aug 2019</w:t>
      </w:r>
    </w:p>
    <w:p w14:paraId="4991E543" w14:textId="77777777" w:rsidR="00CA0DC6" w:rsidRPr="00CA0DC6" w:rsidRDefault="00CA0DC6" w:rsidP="00CA0DC6">
      <w:pPr>
        <w:contextualSpacing/>
        <w:rPr>
          <w:sz w:val="22"/>
        </w:rPr>
      </w:pPr>
      <w:r w:rsidRPr="00CA0DC6">
        <w:rPr>
          <w:sz w:val="22"/>
        </w:rPr>
        <w:t xml:space="preserve">University of Texas at Arlington, Texas  </w:t>
      </w:r>
    </w:p>
    <w:p w14:paraId="7D151D45" w14:textId="08199457" w:rsidR="00CA0DC6" w:rsidRPr="00CA0DC6" w:rsidRDefault="00CA0DC6" w:rsidP="00CA0DC6">
      <w:pPr>
        <w:pStyle w:val="ListParagraph"/>
        <w:numPr>
          <w:ilvl w:val="0"/>
          <w:numId w:val="17"/>
        </w:numPr>
        <w:rPr>
          <w:sz w:val="22"/>
        </w:rPr>
      </w:pPr>
      <w:r w:rsidRPr="00CA0DC6">
        <w:rPr>
          <w:b/>
          <w:sz w:val="22"/>
        </w:rPr>
        <w:t>Graduate Teaching Assistant</w:t>
      </w:r>
      <w:r w:rsidRPr="00CA0DC6">
        <w:rPr>
          <w:sz w:val="22"/>
        </w:rPr>
        <w:t>: Database Modelling and Design</w:t>
      </w:r>
      <w:r w:rsidRPr="00CA0DC6">
        <w:rPr>
          <w:sz w:val="22"/>
        </w:rPr>
        <w:tab/>
        <w:t xml:space="preserve">                      </w:t>
      </w:r>
      <w:r>
        <w:rPr>
          <w:sz w:val="22"/>
        </w:rPr>
        <w:t xml:space="preserve">               </w:t>
      </w:r>
      <w:r>
        <w:rPr>
          <w:sz w:val="22"/>
        </w:rPr>
        <w:tab/>
      </w:r>
    </w:p>
    <w:p w14:paraId="284D559B" w14:textId="01508BBB" w:rsidR="00CA0DC6" w:rsidRPr="00CA0DC6" w:rsidRDefault="00CA0DC6" w:rsidP="00CA0DC6">
      <w:pPr>
        <w:pStyle w:val="ListParagraph"/>
        <w:numPr>
          <w:ilvl w:val="1"/>
          <w:numId w:val="17"/>
        </w:numPr>
        <w:rPr>
          <w:sz w:val="22"/>
        </w:rPr>
      </w:pPr>
      <w:r w:rsidRPr="00CA0DC6">
        <w:rPr>
          <w:sz w:val="22"/>
        </w:rPr>
        <w:t>Delivered in-class lectures and assisted 24 teams of 50 students in building DBMS model</w:t>
      </w:r>
      <w:r w:rsidRPr="00CA0DC6">
        <w:rPr>
          <w:sz w:val="22"/>
        </w:rPr>
        <w:tab/>
        <w:t xml:space="preserve"> </w:t>
      </w:r>
      <w:r w:rsidRPr="00CA0DC6">
        <w:rPr>
          <w:sz w:val="22"/>
        </w:rPr>
        <w:tab/>
        <w:t xml:space="preserve"> </w:t>
      </w:r>
      <w:r w:rsidRPr="00CA0DC6">
        <w:rPr>
          <w:sz w:val="22"/>
        </w:rPr>
        <w:tab/>
      </w:r>
    </w:p>
    <w:p w14:paraId="41442B24" w14:textId="1ED71E53" w:rsidR="00CA0DC6" w:rsidRPr="00CA0DC6" w:rsidRDefault="00CA0DC6" w:rsidP="00CA0DC6">
      <w:pPr>
        <w:contextualSpacing/>
        <w:rPr>
          <w:sz w:val="22"/>
        </w:rPr>
      </w:pPr>
      <w:r w:rsidRPr="00CA0DC6">
        <w:rPr>
          <w:b/>
          <w:sz w:val="22"/>
        </w:rPr>
        <w:t>BS in Computer Science</w:t>
      </w:r>
      <w:r w:rsidRPr="00CA0DC6">
        <w:rPr>
          <w:sz w:val="22"/>
        </w:rPr>
        <w:t xml:space="preserve"> | GP</w:t>
      </w:r>
      <w:r w:rsidR="00B07FD3">
        <w:rPr>
          <w:sz w:val="22"/>
        </w:rPr>
        <w:t>A 3.5/4.0</w:t>
      </w:r>
      <w:r w:rsidR="00B07FD3">
        <w:rPr>
          <w:sz w:val="22"/>
        </w:rPr>
        <w:tab/>
        <w:t xml:space="preserve">                </w:t>
      </w:r>
      <w:r w:rsidR="00B07FD3">
        <w:rPr>
          <w:sz w:val="22"/>
        </w:rPr>
        <w:tab/>
      </w:r>
      <w:r w:rsidR="00B07FD3">
        <w:rPr>
          <w:sz w:val="22"/>
        </w:rPr>
        <w:tab/>
      </w:r>
      <w:r w:rsidR="00B07FD3">
        <w:rPr>
          <w:sz w:val="22"/>
        </w:rPr>
        <w:tab/>
      </w:r>
      <w:r w:rsidR="00B07FD3">
        <w:rPr>
          <w:sz w:val="22"/>
        </w:rPr>
        <w:tab/>
      </w:r>
      <w:r w:rsidR="00B07FD3">
        <w:rPr>
          <w:sz w:val="22"/>
        </w:rPr>
        <w:tab/>
      </w:r>
      <w:r w:rsidR="00B07FD3">
        <w:rPr>
          <w:sz w:val="22"/>
        </w:rPr>
        <w:tab/>
      </w:r>
      <w:r w:rsidRPr="00CA0DC6">
        <w:rPr>
          <w:sz w:val="22"/>
        </w:rPr>
        <w:t xml:space="preserve">Aug 2012 - Jun 2016 </w:t>
      </w:r>
    </w:p>
    <w:p w14:paraId="1DF10B52" w14:textId="02267065" w:rsidR="00CA0DC6" w:rsidRDefault="00CA0DC6" w:rsidP="00CA0DC6">
      <w:pPr>
        <w:contextualSpacing/>
        <w:rPr>
          <w:sz w:val="22"/>
        </w:rPr>
      </w:pPr>
      <w:r w:rsidRPr="00CA0DC6">
        <w:rPr>
          <w:sz w:val="22"/>
        </w:rPr>
        <w:t>Acharya Institute of Technology, Bengaluru, India</w:t>
      </w:r>
    </w:p>
    <w:p w14:paraId="3C5841F3" w14:textId="77777777" w:rsidR="00B07FD3" w:rsidRDefault="00B07FD3" w:rsidP="00CA0DC6">
      <w:pPr>
        <w:pBdr>
          <w:bottom w:val="double" w:sz="6" w:space="1" w:color="auto"/>
        </w:pBdr>
        <w:contextualSpacing/>
        <w:rPr>
          <w:b/>
          <w:sz w:val="22"/>
        </w:rPr>
      </w:pPr>
    </w:p>
    <w:p w14:paraId="17B280B3" w14:textId="01F8AED8" w:rsidR="00BC3D47" w:rsidRDefault="00B07FD3" w:rsidP="00CA0DC6">
      <w:pPr>
        <w:pBdr>
          <w:bottom w:val="double" w:sz="6" w:space="1" w:color="auto"/>
        </w:pBdr>
        <w:contextualSpacing/>
        <w:rPr>
          <w:b/>
          <w:sz w:val="22"/>
        </w:rPr>
      </w:pPr>
      <w:r w:rsidRPr="00B07FD3">
        <w:rPr>
          <w:b/>
          <w:sz w:val="22"/>
        </w:rPr>
        <w:t>WORK EXPERIENCE</w:t>
      </w:r>
    </w:p>
    <w:p w14:paraId="2891B5D6" w14:textId="6CADA514" w:rsidR="00B07FD3" w:rsidRPr="00B07FD3" w:rsidRDefault="00B07FD3" w:rsidP="00B07FD3">
      <w:pPr>
        <w:contextualSpacing/>
        <w:rPr>
          <w:sz w:val="22"/>
        </w:rPr>
      </w:pPr>
      <w:r w:rsidRPr="00B07FD3">
        <w:rPr>
          <w:b/>
          <w:sz w:val="22"/>
        </w:rPr>
        <w:t>Data Engineering Fellow, Insight Data Science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sz w:val="22"/>
        </w:rPr>
        <w:t>Jan 2019 – Apr 2019</w:t>
      </w:r>
    </w:p>
    <w:p w14:paraId="78F9AE00" w14:textId="48802880" w:rsidR="00B07FD3" w:rsidRPr="00B07FD3" w:rsidRDefault="00B07FD3" w:rsidP="00B07FD3">
      <w:pPr>
        <w:contextualSpacing/>
        <w:rPr>
          <w:sz w:val="22"/>
        </w:rPr>
      </w:pPr>
      <w:r>
        <w:rPr>
          <w:sz w:val="22"/>
        </w:rPr>
        <w:t>(</w:t>
      </w:r>
      <w:r w:rsidRPr="00B07FD3">
        <w:rPr>
          <w:sz w:val="22"/>
        </w:rPr>
        <w:t>Python, Flask, MySQL, Spark, AWS, Linux</w:t>
      </w:r>
      <w:r>
        <w:rPr>
          <w:sz w:val="22"/>
        </w:rPr>
        <w:t>)</w:t>
      </w:r>
      <w:r w:rsidRPr="00B07FD3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14:paraId="1D953F59" w14:textId="2898682A" w:rsidR="00B07FD3" w:rsidRPr="00B07FD3" w:rsidRDefault="00B07FD3" w:rsidP="00B07FD3">
      <w:pPr>
        <w:pStyle w:val="ListParagraph"/>
        <w:numPr>
          <w:ilvl w:val="0"/>
          <w:numId w:val="17"/>
        </w:numPr>
        <w:rPr>
          <w:sz w:val="22"/>
        </w:rPr>
      </w:pPr>
      <w:r>
        <w:rPr>
          <w:sz w:val="22"/>
        </w:rPr>
        <w:t xml:space="preserve">Developed </w:t>
      </w:r>
      <w:r w:rsidRPr="00B07FD3">
        <w:rPr>
          <w:sz w:val="22"/>
        </w:rPr>
        <w:t>a scalable and distributed plagiarism detection tool</w:t>
      </w:r>
    </w:p>
    <w:p w14:paraId="52557825" w14:textId="4D34E96A" w:rsidR="00B07FD3" w:rsidRPr="00B07FD3" w:rsidRDefault="00B07FD3" w:rsidP="00B07FD3">
      <w:pPr>
        <w:pStyle w:val="ListParagraph"/>
        <w:numPr>
          <w:ilvl w:val="0"/>
          <w:numId w:val="17"/>
        </w:numPr>
        <w:rPr>
          <w:sz w:val="22"/>
        </w:rPr>
      </w:pPr>
      <w:r w:rsidRPr="00B07FD3">
        <w:rPr>
          <w:sz w:val="22"/>
        </w:rPr>
        <w:t>Batch processed 2TB of GitHub data</w:t>
      </w:r>
      <w:r w:rsidR="003B3358">
        <w:rPr>
          <w:sz w:val="22"/>
        </w:rPr>
        <w:t xml:space="preserve"> using Apache S</w:t>
      </w:r>
      <w:r w:rsidRPr="00B07FD3">
        <w:rPr>
          <w:sz w:val="22"/>
        </w:rPr>
        <w:t>park</w:t>
      </w:r>
      <w:r w:rsidR="003B3358">
        <w:rPr>
          <w:sz w:val="22"/>
        </w:rPr>
        <w:t xml:space="preserve"> </w:t>
      </w:r>
      <w:r w:rsidRPr="00B07FD3">
        <w:rPr>
          <w:sz w:val="22"/>
        </w:rPr>
        <w:t xml:space="preserve">on AWS </w:t>
      </w:r>
    </w:p>
    <w:p w14:paraId="33197D21" w14:textId="181E5121" w:rsidR="00B07FD3" w:rsidRDefault="003B3358" w:rsidP="00B07FD3">
      <w:pPr>
        <w:pStyle w:val="ListParagraph"/>
        <w:numPr>
          <w:ilvl w:val="0"/>
          <w:numId w:val="17"/>
        </w:numPr>
        <w:rPr>
          <w:sz w:val="22"/>
        </w:rPr>
      </w:pPr>
      <w:r>
        <w:rPr>
          <w:sz w:val="22"/>
        </w:rPr>
        <w:t>Built a responsive Flask web application to show plagiarism results</w:t>
      </w:r>
    </w:p>
    <w:p w14:paraId="440BEF66" w14:textId="72224F36" w:rsidR="00B07FD3" w:rsidRPr="00B07FD3" w:rsidRDefault="00B07FD3" w:rsidP="00B07FD3">
      <w:pPr>
        <w:rPr>
          <w:sz w:val="22"/>
        </w:rPr>
      </w:pPr>
      <w:r w:rsidRPr="00B07FD3">
        <w:rPr>
          <w:b/>
          <w:sz w:val="22"/>
        </w:rPr>
        <w:t>Software Engineer in Test, Cognizant Technology Solutions</w:t>
      </w:r>
      <w:r>
        <w:rPr>
          <w:b/>
          <w:sz w:val="22"/>
        </w:rPr>
        <w:t xml:space="preserve">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sz w:val="22"/>
        </w:rPr>
        <w:t>Jan 2017 - May 2017</w:t>
      </w:r>
    </w:p>
    <w:p w14:paraId="18EC04A8" w14:textId="40F9EFA9" w:rsidR="00B07FD3" w:rsidRPr="00B07FD3" w:rsidRDefault="00BF577F" w:rsidP="00B07FD3">
      <w:pPr>
        <w:rPr>
          <w:sz w:val="22"/>
        </w:rPr>
      </w:pPr>
      <w:r>
        <w:rPr>
          <w:sz w:val="22"/>
        </w:rPr>
        <w:t>(</w:t>
      </w:r>
      <w:r w:rsidR="00B07FD3" w:rsidRPr="00B07FD3">
        <w:rPr>
          <w:sz w:val="22"/>
        </w:rPr>
        <w:t>Java, Sele</w:t>
      </w:r>
      <w:r>
        <w:rPr>
          <w:sz w:val="22"/>
        </w:rPr>
        <w:t>nium, Unit Testing, Agile SCRUM)</w:t>
      </w:r>
      <w:r w:rsidR="00B07FD3" w:rsidRPr="00B07FD3">
        <w:rPr>
          <w:sz w:val="22"/>
        </w:rPr>
        <w:t xml:space="preserve"> </w:t>
      </w:r>
      <w:r w:rsidR="00B07FD3" w:rsidRPr="00B07FD3">
        <w:rPr>
          <w:sz w:val="22"/>
        </w:rPr>
        <w:tab/>
      </w:r>
    </w:p>
    <w:p w14:paraId="317B6A63" w14:textId="29787B14" w:rsidR="00B07FD3" w:rsidRPr="00B07FD3" w:rsidRDefault="00B07FD3" w:rsidP="00B07FD3">
      <w:pPr>
        <w:pStyle w:val="ListParagraph"/>
        <w:numPr>
          <w:ilvl w:val="0"/>
          <w:numId w:val="18"/>
        </w:numPr>
        <w:rPr>
          <w:sz w:val="22"/>
        </w:rPr>
      </w:pPr>
      <w:r w:rsidRPr="00B07FD3">
        <w:rPr>
          <w:sz w:val="22"/>
        </w:rPr>
        <w:t xml:space="preserve">Built a Selenium test suite </w:t>
      </w:r>
      <w:r w:rsidR="003B3773">
        <w:rPr>
          <w:sz w:val="22"/>
        </w:rPr>
        <w:t xml:space="preserve">for end to end tests on </w:t>
      </w:r>
      <w:r w:rsidRPr="00B07FD3">
        <w:rPr>
          <w:sz w:val="22"/>
        </w:rPr>
        <w:t xml:space="preserve">a </w:t>
      </w:r>
      <w:r w:rsidR="003B3773">
        <w:rPr>
          <w:sz w:val="22"/>
        </w:rPr>
        <w:t>Java web application</w:t>
      </w:r>
    </w:p>
    <w:p w14:paraId="66AD2B22" w14:textId="02C1C9F3" w:rsidR="00B07FD3" w:rsidRPr="00B07FD3" w:rsidRDefault="00996CA4" w:rsidP="00B07FD3">
      <w:pPr>
        <w:pStyle w:val="ListParagraph"/>
        <w:numPr>
          <w:ilvl w:val="0"/>
          <w:numId w:val="18"/>
        </w:numPr>
        <w:rPr>
          <w:sz w:val="22"/>
        </w:rPr>
      </w:pPr>
      <w:r>
        <w:rPr>
          <w:sz w:val="22"/>
        </w:rPr>
        <w:t>Incorporated missing</w:t>
      </w:r>
      <w:r w:rsidR="00B07FD3" w:rsidRPr="00B07FD3">
        <w:rPr>
          <w:sz w:val="22"/>
        </w:rPr>
        <w:t xml:space="preserve"> </w:t>
      </w:r>
      <w:r>
        <w:rPr>
          <w:sz w:val="22"/>
        </w:rPr>
        <w:t>unit t</w:t>
      </w:r>
      <w:r w:rsidR="00B07FD3" w:rsidRPr="00B07FD3">
        <w:rPr>
          <w:sz w:val="22"/>
        </w:rPr>
        <w:t xml:space="preserve">ests on </w:t>
      </w:r>
      <w:r>
        <w:rPr>
          <w:sz w:val="22"/>
        </w:rPr>
        <w:t>project m</w:t>
      </w:r>
      <w:r w:rsidR="00B07FD3" w:rsidRPr="00B07FD3">
        <w:rPr>
          <w:sz w:val="22"/>
        </w:rPr>
        <w:t>odules</w:t>
      </w:r>
      <w:r>
        <w:rPr>
          <w:sz w:val="22"/>
        </w:rPr>
        <w:t xml:space="preserve"> improving code coverage</w:t>
      </w:r>
    </w:p>
    <w:p w14:paraId="1FBC5C95" w14:textId="55D7934C" w:rsidR="00B07FD3" w:rsidRPr="00996CA4" w:rsidRDefault="006B4A74" w:rsidP="002E37B6">
      <w:pPr>
        <w:pStyle w:val="ListParagraph"/>
        <w:numPr>
          <w:ilvl w:val="0"/>
          <w:numId w:val="18"/>
        </w:numPr>
        <w:rPr>
          <w:b/>
          <w:sz w:val="22"/>
        </w:rPr>
      </w:pPr>
      <w:r>
        <w:rPr>
          <w:sz w:val="22"/>
        </w:rPr>
        <w:t>Worked in an Agile e</w:t>
      </w:r>
      <w:r w:rsidR="00B07FD3" w:rsidRPr="00996CA4">
        <w:rPr>
          <w:sz w:val="22"/>
        </w:rPr>
        <w:t>nvironment and collaborated with team members to deliver the application</w:t>
      </w:r>
      <w:r w:rsidR="00996CA4">
        <w:rPr>
          <w:sz w:val="22"/>
        </w:rPr>
        <w:t>.</w:t>
      </w:r>
    </w:p>
    <w:p w14:paraId="4F5695FC" w14:textId="77777777" w:rsidR="00EA21CE" w:rsidRDefault="00EA21CE" w:rsidP="00B07FD3">
      <w:pPr>
        <w:pBdr>
          <w:bottom w:val="double" w:sz="6" w:space="1" w:color="auto"/>
        </w:pBdr>
        <w:rPr>
          <w:b/>
          <w:sz w:val="22"/>
        </w:rPr>
      </w:pPr>
    </w:p>
    <w:p w14:paraId="1F1A484C" w14:textId="2501C105" w:rsidR="00B07FD3" w:rsidRDefault="00B07FD3" w:rsidP="00B07FD3">
      <w:pPr>
        <w:pBdr>
          <w:bottom w:val="double" w:sz="6" w:space="1" w:color="auto"/>
        </w:pBdr>
        <w:rPr>
          <w:b/>
          <w:sz w:val="22"/>
        </w:rPr>
      </w:pPr>
      <w:r w:rsidRPr="00B07FD3">
        <w:rPr>
          <w:b/>
          <w:sz w:val="22"/>
        </w:rPr>
        <w:t>ACADEMIC PROJECTS</w:t>
      </w:r>
    </w:p>
    <w:p w14:paraId="3EB034D1" w14:textId="572AFF7B" w:rsidR="00A34CBD" w:rsidRDefault="001757AB" w:rsidP="00A34CBD">
      <w:pPr>
        <w:rPr>
          <w:sz w:val="22"/>
        </w:rPr>
      </w:pPr>
      <w:r w:rsidRPr="001757AB">
        <w:rPr>
          <w:b/>
          <w:sz w:val="22"/>
        </w:rPr>
        <w:t>Data Driven Insight Generator</w:t>
      </w:r>
      <w:r>
        <w:rPr>
          <w:b/>
          <w:sz w:val="22"/>
        </w:rPr>
        <w:t xml:space="preserve"> – Thesis</w:t>
      </w:r>
      <w:r>
        <w:rPr>
          <w:b/>
          <w:sz w:val="22"/>
        </w:rPr>
        <w:tab/>
      </w:r>
      <w:r w:rsidR="00A34CBD">
        <w:rPr>
          <w:sz w:val="22"/>
        </w:rPr>
        <w:tab/>
      </w:r>
      <w:r w:rsidR="00A34CBD">
        <w:rPr>
          <w:sz w:val="22"/>
        </w:rPr>
        <w:tab/>
      </w:r>
      <w:r w:rsidR="00A34CBD">
        <w:rPr>
          <w:sz w:val="22"/>
        </w:rPr>
        <w:tab/>
      </w:r>
      <w:r w:rsidR="00A34CBD">
        <w:rPr>
          <w:sz w:val="22"/>
        </w:rPr>
        <w:tab/>
      </w:r>
      <w:r w:rsidR="00A34CBD">
        <w:rPr>
          <w:sz w:val="22"/>
        </w:rPr>
        <w:tab/>
      </w:r>
      <w:r w:rsidR="00A34CBD">
        <w:rPr>
          <w:sz w:val="22"/>
        </w:rPr>
        <w:tab/>
      </w:r>
      <w:r w:rsidR="00A34CBD">
        <w:rPr>
          <w:sz w:val="22"/>
        </w:rPr>
        <w:tab/>
        <w:t>Jan 2018 – Aug 2019</w:t>
      </w:r>
    </w:p>
    <w:p w14:paraId="38623F84" w14:textId="143A2017" w:rsidR="00A34CBD" w:rsidRPr="00A34CBD" w:rsidRDefault="000D3A0A" w:rsidP="00A34CBD">
      <w:pPr>
        <w:rPr>
          <w:sz w:val="22"/>
        </w:rPr>
      </w:pPr>
      <w:r>
        <w:rPr>
          <w:sz w:val="22"/>
        </w:rPr>
        <w:t>(Python, Linux</w:t>
      </w:r>
      <w:r w:rsidR="00A34CBD" w:rsidRPr="00A34CBD">
        <w:rPr>
          <w:sz w:val="22"/>
        </w:rPr>
        <w:t xml:space="preserve">)  </w:t>
      </w:r>
      <w:r w:rsidR="00A34CBD" w:rsidRPr="00A34CBD">
        <w:rPr>
          <w:sz w:val="22"/>
        </w:rPr>
        <w:tab/>
      </w:r>
    </w:p>
    <w:p w14:paraId="2C2B75E2" w14:textId="4468A131" w:rsidR="00A34CBD" w:rsidRPr="000D3A0A" w:rsidRDefault="00F758CA" w:rsidP="000D3A0A">
      <w:pPr>
        <w:pStyle w:val="ListParagraph"/>
        <w:numPr>
          <w:ilvl w:val="0"/>
          <w:numId w:val="19"/>
        </w:numPr>
        <w:rPr>
          <w:sz w:val="22"/>
        </w:rPr>
      </w:pPr>
      <w:r>
        <w:rPr>
          <w:sz w:val="22"/>
        </w:rPr>
        <w:t xml:space="preserve">Developed a </w:t>
      </w:r>
      <w:r w:rsidR="000D3A0A">
        <w:rPr>
          <w:sz w:val="22"/>
        </w:rPr>
        <w:t>tool</w:t>
      </w:r>
      <w:r>
        <w:rPr>
          <w:sz w:val="22"/>
        </w:rPr>
        <w:t xml:space="preserve"> to preprocess</w:t>
      </w:r>
      <w:r w:rsidR="000D3A0A">
        <w:rPr>
          <w:sz w:val="22"/>
        </w:rPr>
        <w:t xml:space="preserve"> </w:t>
      </w:r>
      <w:r w:rsidR="000D3A0A" w:rsidRPr="00A34CBD">
        <w:rPr>
          <w:sz w:val="22"/>
        </w:rPr>
        <w:t>multi-featured</w:t>
      </w:r>
      <w:r>
        <w:rPr>
          <w:sz w:val="22"/>
        </w:rPr>
        <w:t xml:space="preserve"> raw data into multilayer graphs</w:t>
      </w:r>
    </w:p>
    <w:p w14:paraId="1A562B28" w14:textId="25218E09" w:rsidR="00A34CBD" w:rsidRPr="00A34CBD" w:rsidRDefault="00A34CBD" w:rsidP="00A34CBD">
      <w:pPr>
        <w:pStyle w:val="ListParagraph"/>
        <w:numPr>
          <w:ilvl w:val="0"/>
          <w:numId w:val="19"/>
        </w:numPr>
        <w:rPr>
          <w:sz w:val="22"/>
        </w:rPr>
      </w:pPr>
      <w:r w:rsidRPr="00A34CBD">
        <w:rPr>
          <w:sz w:val="22"/>
        </w:rPr>
        <w:t xml:space="preserve">Developed a framework, with a naïve and efficient algorithm to achieve user’s analysis objectives </w:t>
      </w:r>
    </w:p>
    <w:p w14:paraId="76C25F04" w14:textId="6684B0AD" w:rsidR="00A34CBD" w:rsidRPr="00A34CBD" w:rsidRDefault="00A34CBD" w:rsidP="00A34CBD">
      <w:pPr>
        <w:pStyle w:val="ListParagraph"/>
        <w:numPr>
          <w:ilvl w:val="0"/>
          <w:numId w:val="19"/>
        </w:numPr>
        <w:rPr>
          <w:sz w:val="22"/>
        </w:rPr>
      </w:pPr>
      <w:r w:rsidRPr="00A34CBD">
        <w:rPr>
          <w:sz w:val="22"/>
        </w:rPr>
        <w:t xml:space="preserve">Iteratively incorporated improvements to the algorithm for better performance through experiments </w:t>
      </w:r>
    </w:p>
    <w:p w14:paraId="003E4B40" w14:textId="23223237" w:rsidR="00A34CBD" w:rsidRDefault="00A34CBD" w:rsidP="00A34CBD">
      <w:pPr>
        <w:rPr>
          <w:sz w:val="22"/>
        </w:rPr>
      </w:pPr>
      <w:r w:rsidRPr="00A34CBD">
        <w:rPr>
          <w:b/>
          <w:sz w:val="22"/>
        </w:rPr>
        <w:t>Movie</w:t>
      </w:r>
      <w:r w:rsidR="00EA204C">
        <w:rPr>
          <w:b/>
          <w:sz w:val="22"/>
        </w:rPr>
        <w:t xml:space="preserve"> Trend Finder</w:t>
      </w:r>
      <w:r w:rsidRPr="00A34CBD"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Sep 2018 - Nov 2018</w:t>
      </w:r>
    </w:p>
    <w:p w14:paraId="1221FB14" w14:textId="6BFE2C18" w:rsidR="00A34CBD" w:rsidRPr="00A34CBD" w:rsidRDefault="00971423" w:rsidP="00A34CBD">
      <w:pPr>
        <w:rPr>
          <w:sz w:val="22"/>
        </w:rPr>
      </w:pPr>
      <w:r>
        <w:rPr>
          <w:sz w:val="22"/>
        </w:rPr>
        <w:t>(Java</w:t>
      </w:r>
      <w:r w:rsidR="00A34CBD" w:rsidRPr="00A34CBD">
        <w:rPr>
          <w:sz w:val="22"/>
        </w:rPr>
        <w:t>, Map reduce)</w:t>
      </w:r>
      <w:r w:rsidR="00A34CBD" w:rsidRPr="00A34CBD">
        <w:rPr>
          <w:sz w:val="22"/>
        </w:rPr>
        <w:tab/>
      </w:r>
    </w:p>
    <w:p w14:paraId="5A93FB39" w14:textId="17E7B08E" w:rsidR="00A34CBD" w:rsidRPr="00EA204C" w:rsidRDefault="00A34CBD" w:rsidP="00EA204C">
      <w:pPr>
        <w:pStyle w:val="ListParagraph"/>
        <w:numPr>
          <w:ilvl w:val="0"/>
          <w:numId w:val="20"/>
        </w:numPr>
        <w:rPr>
          <w:sz w:val="22"/>
        </w:rPr>
      </w:pPr>
      <w:r w:rsidRPr="00A34CBD">
        <w:rPr>
          <w:sz w:val="22"/>
        </w:rPr>
        <w:t xml:space="preserve">Used </w:t>
      </w:r>
      <w:r w:rsidR="00EA204C">
        <w:rPr>
          <w:sz w:val="22"/>
        </w:rPr>
        <w:t>map-</w:t>
      </w:r>
      <w:r w:rsidR="00EA204C" w:rsidRPr="00A34CBD">
        <w:rPr>
          <w:sz w:val="22"/>
        </w:rPr>
        <w:t>reduce</w:t>
      </w:r>
      <w:r w:rsidRPr="00A34CBD">
        <w:rPr>
          <w:sz w:val="22"/>
        </w:rPr>
        <w:t xml:space="preserve"> framework to </w:t>
      </w:r>
      <w:r w:rsidR="00E540B9" w:rsidRPr="00A34CBD">
        <w:rPr>
          <w:sz w:val="22"/>
        </w:rPr>
        <w:t>analyze</w:t>
      </w:r>
      <w:r w:rsidRPr="00A34CBD">
        <w:rPr>
          <w:sz w:val="22"/>
        </w:rPr>
        <w:t xml:space="preserve"> how ratings influence the trends in movie genre</w:t>
      </w:r>
    </w:p>
    <w:p w14:paraId="4427E9C5" w14:textId="430D7FD3" w:rsidR="00A34CBD" w:rsidRDefault="00A34CBD" w:rsidP="00A34CBD">
      <w:pPr>
        <w:rPr>
          <w:sz w:val="22"/>
        </w:rPr>
      </w:pPr>
      <w:r w:rsidRPr="00A34CBD">
        <w:rPr>
          <w:b/>
          <w:sz w:val="22"/>
        </w:rPr>
        <w:t>Online Bidding System</w:t>
      </w:r>
      <w:r w:rsidRPr="00A34CBD"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A34CBD">
        <w:rPr>
          <w:sz w:val="22"/>
        </w:rPr>
        <w:t>Mar 2018 – Apr 2018</w:t>
      </w:r>
    </w:p>
    <w:p w14:paraId="7A199B8F" w14:textId="13ED675B" w:rsidR="00A34CBD" w:rsidRPr="00A34CBD" w:rsidRDefault="00A34CBD" w:rsidP="00A34CBD">
      <w:pPr>
        <w:rPr>
          <w:sz w:val="22"/>
        </w:rPr>
      </w:pPr>
      <w:r w:rsidRPr="00A34CBD">
        <w:rPr>
          <w:sz w:val="22"/>
        </w:rPr>
        <w:t xml:space="preserve">(Java, Servlets, JS, MySQL, REST API)   </w:t>
      </w:r>
      <w:r w:rsidRPr="00A34CBD">
        <w:rPr>
          <w:sz w:val="22"/>
        </w:rPr>
        <w:tab/>
      </w:r>
      <w:r w:rsidRPr="00A34CBD">
        <w:rPr>
          <w:sz w:val="22"/>
        </w:rPr>
        <w:tab/>
      </w:r>
      <w:r w:rsidRPr="00A34CBD">
        <w:rPr>
          <w:sz w:val="22"/>
        </w:rPr>
        <w:tab/>
        <w:t xml:space="preserve">        </w:t>
      </w:r>
    </w:p>
    <w:p w14:paraId="2475FB17" w14:textId="28E9EC4A" w:rsidR="00E540B9" w:rsidRDefault="00E540B9" w:rsidP="00E540B9">
      <w:pPr>
        <w:pStyle w:val="ListParagraph"/>
        <w:numPr>
          <w:ilvl w:val="0"/>
          <w:numId w:val="21"/>
        </w:numPr>
        <w:rPr>
          <w:sz w:val="22"/>
        </w:rPr>
      </w:pPr>
      <w:r>
        <w:rPr>
          <w:sz w:val="22"/>
        </w:rPr>
        <w:t>I</w:t>
      </w:r>
      <w:r w:rsidRPr="00E540B9">
        <w:rPr>
          <w:sz w:val="22"/>
        </w:rPr>
        <w:t>mplemented scalable E-Commerce web application based on service-oriented archite</w:t>
      </w:r>
      <w:r>
        <w:rPr>
          <w:sz w:val="22"/>
        </w:rPr>
        <w:t>cture with RESTful Web Services</w:t>
      </w:r>
      <w:r w:rsidRPr="00E540B9">
        <w:rPr>
          <w:sz w:val="22"/>
        </w:rPr>
        <w:t xml:space="preserve"> using server-side development in Java</w:t>
      </w:r>
      <w:r>
        <w:rPr>
          <w:sz w:val="22"/>
        </w:rPr>
        <w:t>.</w:t>
      </w:r>
    </w:p>
    <w:p w14:paraId="311A926C" w14:textId="7AEB7221" w:rsidR="00E540B9" w:rsidRDefault="00E540B9" w:rsidP="00E540B9">
      <w:pPr>
        <w:pStyle w:val="ListParagraph"/>
        <w:numPr>
          <w:ilvl w:val="0"/>
          <w:numId w:val="21"/>
        </w:numPr>
        <w:rPr>
          <w:sz w:val="22"/>
        </w:rPr>
      </w:pPr>
      <w:r>
        <w:rPr>
          <w:sz w:val="22"/>
        </w:rPr>
        <w:t>Built micro-services for features like Creating, Buying, Bidding on items and Shopping cart</w:t>
      </w:r>
    </w:p>
    <w:p w14:paraId="706D0B54" w14:textId="0ADA4F3E" w:rsidR="00A34CBD" w:rsidRDefault="00A34CBD" w:rsidP="00A34CBD">
      <w:pPr>
        <w:rPr>
          <w:sz w:val="22"/>
        </w:rPr>
      </w:pPr>
      <w:r w:rsidRPr="00A34CBD">
        <w:rPr>
          <w:b/>
          <w:sz w:val="22"/>
        </w:rPr>
        <w:t>Bookstore Management System</w:t>
      </w:r>
      <w:r w:rsidRPr="00A34CBD"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Sep 2017 - Dec 2017 </w:t>
      </w:r>
    </w:p>
    <w:p w14:paraId="2493865F" w14:textId="4C453AD3" w:rsidR="00A34CBD" w:rsidRPr="00A34CBD" w:rsidRDefault="00A34CBD" w:rsidP="00A34CBD">
      <w:pPr>
        <w:rPr>
          <w:sz w:val="22"/>
        </w:rPr>
      </w:pPr>
      <w:r>
        <w:rPr>
          <w:sz w:val="22"/>
        </w:rPr>
        <w:t>(</w:t>
      </w:r>
      <w:r w:rsidRPr="00A34CBD">
        <w:rPr>
          <w:sz w:val="22"/>
        </w:rPr>
        <w:t>Oracle, Modelling, Querying</w:t>
      </w:r>
      <w:r w:rsidR="002A47CF">
        <w:rPr>
          <w:sz w:val="22"/>
        </w:rPr>
        <w:t>,</w:t>
      </w:r>
      <w:r w:rsidR="002A47CF" w:rsidRPr="002A47CF">
        <w:rPr>
          <w:sz w:val="22"/>
        </w:rPr>
        <w:t xml:space="preserve"> </w:t>
      </w:r>
      <w:r w:rsidR="002A47CF" w:rsidRPr="00A34CBD">
        <w:rPr>
          <w:sz w:val="22"/>
        </w:rPr>
        <w:t>JSP, Servlets</w:t>
      </w:r>
      <w:r w:rsidR="002A47CF">
        <w:rPr>
          <w:sz w:val="22"/>
        </w:rPr>
        <w:t>, JDBC</w:t>
      </w:r>
      <w:r w:rsidR="002A47CF">
        <w:rPr>
          <w:sz w:val="22"/>
        </w:rPr>
        <w:t>)</w:t>
      </w:r>
      <w:r w:rsidRPr="00A34CBD">
        <w:rPr>
          <w:sz w:val="22"/>
        </w:rPr>
        <w:tab/>
        <w:t xml:space="preserve"> </w:t>
      </w:r>
    </w:p>
    <w:p w14:paraId="4A96A4CE" w14:textId="7A57B3EE" w:rsidR="00A34CBD" w:rsidRPr="000C2A86" w:rsidRDefault="00A34CBD" w:rsidP="000C2A86">
      <w:pPr>
        <w:pStyle w:val="ListParagraph"/>
        <w:numPr>
          <w:ilvl w:val="0"/>
          <w:numId w:val="22"/>
        </w:numPr>
        <w:rPr>
          <w:sz w:val="22"/>
        </w:rPr>
      </w:pPr>
      <w:r w:rsidRPr="000C2A86">
        <w:rPr>
          <w:sz w:val="22"/>
        </w:rPr>
        <w:t>Created database model</w:t>
      </w:r>
      <w:r w:rsidR="00E540B9">
        <w:rPr>
          <w:sz w:val="22"/>
        </w:rPr>
        <w:t xml:space="preserve"> by translating</w:t>
      </w:r>
      <w:r w:rsidRPr="000C2A86">
        <w:rPr>
          <w:sz w:val="22"/>
        </w:rPr>
        <w:t xml:space="preserve"> requirement specification</w:t>
      </w:r>
      <w:r w:rsidR="00E540B9">
        <w:rPr>
          <w:sz w:val="22"/>
        </w:rPr>
        <w:t>s</w:t>
      </w:r>
      <w:r w:rsidRPr="000C2A86">
        <w:rPr>
          <w:sz w:val="22"/>
        </w:rPr>
        <w:t xml:space="preserve"> into schema</w:t>
      </w:r>
    </w:p>
    <w:p w14:paraId="103D58D1" w14:textId="2B6633AE" w:rsidR="00A34CBD" w:rsidRPr="000C2A86" w:rsidRDefault="00A34CBD" w:rsidP="000C2A86">
      <w:pPr>
        <w:pStyle w:val="ListParagraph"/>
        <w:numPr>
          <w:ilvl w:val="0"/>
          <w:numId w:val="22"/>
        </w:numPr>
        <w:rPr>
          <w:sz w:val="22"/>
        </w:rPr>
      </w:pPr>
      <w:r w:rsidRPr="000C2A86">
        <w:rPr>
          <w:sz w:val="22"/>
        </w:rPr>
        <w:t xml:space="preserve">Generated reports using </w:t>
      </w:r>
      <w:r w:rsidR="00E540B9">
        <w:rPr>
          <w:sz w:val="22"/>
        </w:rPr>
        <w:t xml:space="preserve">SQL to perform </w:t>
      </w:r>
      <w:r w:rsidRPr="000C2A86">
        <w:rPr>
          <w:sz w:val="22"/>
        </w:rPr>
        <w:t>dimensional analysis</w:t>
      </w:r>
    </w:p>
    <w:p w14:paraId="5A14C3B7" w14:textId="0E4A52BD" w:rsidR="00B07FD3" w:rsidRDefault="00A34CBD" w:rsidP="000C2A86">
      <w:pPr>
        <w:pStyle w:val="ListParagraph"/>
        <w:numPr>
          <w:ilvl w:val="0"/>
          <w:numId w:val="22"/>
        </w:numPr>
        <w:rPr>
          <w:sz w:val="22"/>
        </w:rPr>
      </w:pPr>
      <w:r w:rsidRPr="000C2A86">
        <w:rPr>
          <w:sz w:val="22"/>
        </w:rPr>
        <w:t>Developed a responsive GUI to enable smooth transactions</w:t>
      </w:r>
    </w:p>
    <w:p w14:paraId="5454D5D4" w14:textId="41D6B267" w:rsidR="00767E71" w:rsidRPr="00767E71" w:rsidRDefault="00767E71" w:rsidP="00767E71">
      <w:pPr>
        <w:rPr>
          <w:b/>
          <w:sz w:val="22"/>
        </w:rPr>
      </w:pPr>
      <w:r w:rsidRPr="00767E71">
        <w:rPr>
          <w:b/>
          <w:sz w:val="22"/>
        </w:rPr>
        <w:t>Max Connect 4</w:t>
      </w:r>
      <w:r w:rsidR="00D169CF">
        <w:rPr>
          <w:b/>
          <w:sz w:val="22"/>
        </w:rPr>
        <w:tab/>
      </w:r>
      <w:r w:rsidR="00D169CF">
        <w:rPr>
          <w:b/>
          <w:sz w:val="22"/>
        </w:rPr>
        <w:tab/>
      </w:r>
      <w:r w:rsidR="00D169CF">
        <w:rPr>
          <w:b/>
          <w:sz w:val="22"/>
        </w:rPr>
        <w:tab/>
      </w:r>
      <w:r w:rsidR="00D169CF">
        <w:rPr>
          <w:b/>
          <w:sz w:val="22"/>
        </w:rPr>
        <w:tab/>
      </w:r>
      <w:r w:rsidR="00D169CF">
        <w:rPr>
          <w:b/>
          <w:sz w:val="22"/>
        </w:rPr>
        <w:tab/>
      </w:r>
      <w:r w:rsidR="00D169CF">
        <w:rPr>
          <w:b/>
          <w:sz w:val="22"/>
        </w:rPr>
        <w:tab/>
      </w:r>
      <w:r w:rsidR="00D169CF">
        <w:rPr>
          <w:b/>
          <w:sz w:val="22"/>
        </w:rPr>
        <w:tab/>
      </w:r>
      <w:r w:rsidR="00D169CF">
        <w:rPr>
          <w:b/>
          <w:sz w:val="22"/>
        </w:rPr>
        <w:tab/>
      </w:r>
      <w:r w:rsidR="00D169CF">
        <w:rPr>
          <w:b/>
          <w:sz w:val="22"/>
        </w:rPr>
        <w:tab/>
      </w:r>
      <w:r w:rsidR="00D169CF">
        <w:rPr>
          <w:b/>
          <w:sz w:val="22"/>
        </w:rPr>
        <w:tab/>
      </w:r>
      <w:r w:rsidR="00D169CF">
        <w:rPr>
          <w:b/>
          <w:sz w:val="22"/>
        </w:rPr>
        <w:tab/>
      </w:r>
      <w:r w:rsidR="00D169CF" w:rsidRPr="00D169CF">
        <w:rPr>
          <w:sz w:val="22"/>
        </w:rPr>
        <w:t>Sep 2017 – Dec 2017</w:t>
      </w:r>
    </w:p>
    <w:p w14:paraId="2B7CDEC4" w14:textId="07716AB1" w:rsidR="003479FE" w:rsidRDefault="00767E71" w:rsidP="00A34CBD">
      <w:pPr>
        <w:rPr>
          <w:sz w:val="22"/>
        </w:rPr>
      </w:pPr>
      <w:r w:rsidRPr="00767E71">
        <w:rPr>
          <w:sz w:val="22"/>
        </w:rPr>
        <w:t>(Python)</w:t>
      </w:r>
    </w:p>
    <w:p w14:paraId="2516B82F" w14:textId="12E0BBAF" w:rsidR="00767E71" w:rsidRDefault="00767E71" w:rsidP="00767E71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</w:rPr>
        <w:t>Developed an interactive game using Min-Max Alpha Beta Pruning Algorithm</w:t>
      </w:r>
    </w:p>
    <w:p w14:paraId="528CF2FA" w14:textId="78C1C73F" w:rsidR="00767E71" w:rsidRPr="00767E71" w:rsidRDefault="00767E71" w:rsidP="00767E71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</w:rPr>
        <w:t>Constructed an evaluation function to reduce the time taken by the algorithm to make smart decisions.</w:t>
      </w:r>
    </w:p>
    <w:p w14:paraId="70865295" w14:textId="77777777" w:rsidR="001A2347" w:rsidRDefault="001A2347" w:rsidP="00A34CBD">
      <w:pPr>
        <w:pBdr>
          <w:bottom w:val="double" w:sz="6" w:space="1" w:color="auto"/>
        </w:pBdr>
        <w:rPr>
          <w:b/>
          <w:sz w:val="22"/>
        </w:rPr>
      </w:pPr>
    </w:p>
    <w:p w14:paraId="633FC9B7" w14:textId="0D6B82D1" w:rsidR="003479FE" w:rsidRDefault="003479FE" w:rsidP="00A34CBD">
      <w:pPr>
        <w:pBdr>
          <w:bottom w:val="double" w:sz="6" w:space="1" w:color="auto"/>
        </w:pBdr>
        <w:rPr>
          <w:b/>
          <w:sz w:val="22"/>
        </w:rPr>
      </w:pPr>
      <w:bookmarkStart w:id="0" w:name="_GoBack"/>
      <w:bookmarkEnd w:id="0"/>
      <w:r w:rsidRPr="003479FE">
        <w:rPr>
          <w:b/>
          <w:sz w:val="22"/>
        </w:rPr>
        <w:t>SKILLS</w:t>
      </w:r>
    </w:p>
    <w:p w14:paraId="340CEB71" w14:textId="67782EF6" w:rsidR="003479FE" w:rsidRDefault="003479FE" w:rsidP="00A34CBD">
      <w:pPr>
        <w:rPr>
          <w:sz w:val="22"/>
        </w:rPr>
      </w:pPr>
      <w:r w:rsidRPr="003479FE">
        <w:rPr>
          <w:sz w:val="22"/>
        </w:rPr>
        <w:t>Languages</w:t>
      </w:r>
      <w:r>
        <w:rPr>
          <w:sz w:val="22"/>
        </w:rPr>
        <w:t>:</w:t>
      </w:r>
      <w:r>
        <w:rPr>
          <w:sz w:val="22"/>
        </w:rPr>
        <w:tab/>
      </w:r>
      <w:r>
        <w:rPr>
          <w:sz w:val="22"/>
        </w:rPr>
        <w:tab/>
        <w:t>Java, Python</w:t>
      </w:r>
    </w:p>
    <w:p w14:paraId="4A738C2C" w14:textId="3591D9E5" w:rsidR="003479FE" w:rsidRPr="003479FE" w:rsidRDefault="002732C3" w:rsidP="00087EEE">
      <w:pPr>
        <w:ind w:left="2160" w:hanging="2160"/>
        <w:rPr>
          <w:sz w:val="22"/>
        </w:rPr>
      </w:pPr>
      <w:r>
        <w:rPr>
          <w:sz w:val="22"/>
        </w:rPr>
        <w:t>Technologies:</w:t>
      </w:r>
      <w:r>
        <w:rPr>
          <w:sz w:val="22"/>
        </w:rPr>
        <w:tab/>
      </w:r>
      <w:r w:rsidR="003479FE" w:rsidRPr="003479FE">
        <w:rPr>
          <w:sz w:val="22"/>
        </w:rPr>
        <w:t xml:space="preserve">Flask, JSP, Servlets, </w:t>
      </w:r>
      <w:r w:rsidR="004D4C53">
        <w:rPr>
          <w:sz w:val="22"/>
        </w:rPr>
        <w:t xml:space="preserve">Hibernate, Oracle, </w:t>
      </w:r>
      <w:r w:rsidR="003479FE" w:rsidRPr="003479FE">
        <w:rPr>
          <w:sz w:val="22"/>
        </w:rPr>
        <w:t>HTML5, CSS3, (JavaScript languages) and MySQL</w:t>
      </w:r>
      <w:r w:rsidR="004D4C53">
        <w:rPr>
          <w:sz w:val="22"/>
        </w:rPr>
        <w:t>, Apache Spark,</w:t>
      </w:r>
      <w:r w:rsidR="00087EEE">
        <w:rPr>
          <w:sz w:val="22"/>
        </w:rPr>
        <w:t xml:space="preserve"> Selenium, </w:t>
      </w:r>
      <w:r w:rsidR="003479FE">
        <w:rPr>
          <w:sz w:val="22"/>
        </w:rPr>
        <w:t>AWS</w:t>
      </w:r>
      <w:r w:rsidR="00087EEE">
        <w:rPr>
          <w:sz w:val="22"/>
        </w:rPr>
        <w:t xml:space="preserve">, </w:t>
      </w:r>
      <w:proofErr w:type="spellStart"/>
      <w:r w:rsidR="003479FE">
        <w:rPr>
          <w:sz w:val="22"/>
        </w:rPr>
        <w:t>Git</w:t>
      </w:r>
      <w:proofErr w:type="spellEnd"/>
      <w:r w:rsidR="003479FE">
        <w:rPr>
          <w:sz w:val="22"/>
        </w:rPr>
        <w:tab/>
      </w:r>
    </w:p>
    <w:sectPr w:rsidR="003479FE" w:rsidRPr="003479FE" w:rsidSect="003929EB">
      <w:foot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E40235" w14:textId="77777777" w:rsidR="00576643" w:rsidRDefault="00576643">
      <w:r>
        <w:separator/>
      </w:r>
    </w:p>
  </w:endnote>
  <w:endnote w:type="continuationSeparator" w:id="0">
    <w:p w14:paraId="4FD5602D" w14:textId="77777777" w:rsidR="00576643" w:rsidRDefault="0057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827408" w14:textId="6656FD29"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66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1E735A" w14:textId="77777777" w:rsidR="00576643" w:rsidRDefault="00576643">
      <w:r>
        <w:separator/>
      </w:r>
    </w:p>
  </w:footnote>
  <w:footnote w:type="continuationSeparator" w:id="0">
    <w:p w14:paraId="77FE05AC" w14:textId="77777777" w:rsidR="00576643" w:rsidRDefault="00576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447148" w14:textId="39D0C148" w:rsidR="007B201C" w:rsidRPr="00A10C8C" w:rsidRDefault="00CA0DC6">
    <w:pPr>
      <w:pStyle w:val="Header"/>
      <w:rPr>
        <w:color w:val="000000" w:themeColor="text1"/>
        <w:sz w:val="28"/>
      </w:rPr>
    </w:pPr>
    <w:r>
      <w:rPr>
        <w:color w:val="215868" w:themeColor="accent5" w:themeShade="80"/>
        <w:sz w:val="28"/>
      </w:rPr>
      <w:t>KANTHI KOMAR</w:t>
    </w:r>
    <w:r w:rsidR="00DC673E" w:rsidRPr="007B201C">
      <w:rPr>
        <w:color w:val="215868" w:themeColor="accent5" w:themeShade="80"/>
        <w:sz w:val="28"/>
      </w:rPr>
      <w:tab/>
    </w:r>
    <w:r w:rsidR="00DC673E">
      <w:rPr>
        <w:sz w:val="28"/>
      </w:rPr>
      <w:tab/>
    </w:r>
    <w:r w:rsidR="00DC673E">
      <w:rPr>
        <w:sz w:val="28"/>
      </w:rPr>
      <w:tab/>
    </w:r>
    <w:r w:rsidR="00DC673E">
      <w:rPr>
        <w:sz w:val="28"/>
      </w:rPr>
      <w:tab/>
    </w:r>
    <w:r w:rsidR="00DC673E">
      <w:rPr>
        <w:sz w:val="28"/>
      </w:rPr>
      <w:tab/>
    </w:r>
    <w:r w:rsidR="00DC673E">
      <w:rPr>
        <w:sz w:val="28"/>
      </w:rPr>
      <w:tab/>
    </w:r>
    <w:r w:rsidR="00DC673E">
      <w:rPr>
        <w:sz w:val="28"/>
      </w:rPr>
      <w:tab/>
    </w:r>
    <w:r w:rsidR="00DC673E">
      <w:rPr>
        <w:sz w:val="28"/>
      </w:rPr>
      <w:tab/>
    </w:r>
    <w:r w:rsidR="00DC673E">
      <w:rPr>
        <w:sz w:val="28"/>
      </w:rPr>
      <w:tab/>
    </w:r>
    <w:r w:rsidR="00DC673E">
      <w:rPr>
        <w:sz w:val="28"/>
      </w:rPr>
      <w:tab/>
      <w:t xml:space="preserve">    </w:t>
    </w:r>
    <w:r w:rsidR="00DC673E" w:rsidRPr="00A10C8C">
      <w:rPr>
        <w:color w:val="000000" w:themeColor="text1"/>
        <w:sz w:val="18"/>
      </w:rPr>
      <w:t xml:space="preserve">AVAILABLE: </w:t>
    </w:r>
    <w:r>
      <w:rPr>
        <w:color w:val="000000" w:themeColor="text1"/>
        <w:sz w:val="18"/>
      </w:rPr>
      <w:t>SEP</w:t>
    </w:r>
    <w:r w:rsidR="00DC673E" w:rsidRPr="00A10C8C">
      <w:rPr>
        <w:color w:val="000000" w:themeColor="text1"/>
        <w:sz w:val="18"/>
      </w:rPr>
      <w:t xml:space="preserve"> 2019</w:t>
    </w:r>
    <w:r w:rsidR="00DC673E" w:rsidRPr="00A10C8C">
      <w:rPr>
        <w:color w:val="000000" w:themeColor="text1"/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652CE4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0D365F"/>
    <w:multiLevelType w:val="hybridMultilevel"/>
    <w:tmpl w:val="67DCE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C2573"/>
    <w:multiLevelType w:val="hybridMultilevel"/>
    <w:tmpl w:val="3A2E6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36205"/>
    <w:multiLevelType w:val="hybridMultilevel"/>
    <w:tmpl w:val="27C8A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A68A8"/>
    <w:multiLevelType w:val="hybridMultilevel"/>
    <w:tmpl w:val="AACE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A32E19"/>
    <w:multiLevelType w:val="hybridMultilevel"/>
    <w:tmpl w:val="4976B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69709E"/>
    <w:multiLevelType w:val="hybridMultilevel"/>
    <w:tmpl w:val="714CE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60B32"/>
    <w:multiLevelType w:val="hybridMultilevel"/>
    <w:tmpl w:val="4AB0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564DE"/>
    <w:multiLevelType w:val="hybridMultilevel"/>
    <w:tmpl w:val="BE66C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6"/>
  </w:num>
  <w:num w:numId="4">
    <w:abstractNumId w:val="5"/>
  </w:num>
  <w:num w:numId="5">
    <w:abstractNumId w:val="21"/>
  </w:num>
  <w:num w:numId="6">
    <w:abstractNumId w:val="14"/>
  </w:num>
  <w:num w:numId="7">
    <w:abstractNumId w:val="22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8"/>
  </w:num>
  <w:num w:numId="14">
    <w:abstractNumId w:val="10"/>
  </w:num>
  <w:num w:numId="15">
    <w:abstractNumId w:val="7"/>
  </w:num>
  <w:num w:numId="16">
    <w:abstractNumId w:val="9"/>
  </w:num>
  <w:num w:numId="17">
    <w:abstractNumId w:val="4"/>
  </w:num>
  <w:num w:numId="18">
    <w:abstractNumId w:val="15"/>
  </w:num>
  <w:num w:numId="19">
    <w:abstractNumId w:val="20"/>
  </w:num>
  <w:num w:numId="20">
    <w:abstractNumId w:val="12"/>
  </w:num>
  <w:num w:numId="21">
    <w:abstractNumId w:val="16"/>
  </w:num>
  <w:num w:numId="22">
    <w:abstractNumId w:val="19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57"/>
    <w:rsid w:val="00007D22"/>
    <w:rsid w:val="00037FB3"/>
    <w:rsid w:val="00054ACE"/>
    <w:rsid w:val="000764F5"/>
    <w:rsid w:val="000838B5"/>
    <w:rsid w:val="00084BA2"/>
    <w:rsid w:val="00087EEE"/>
    <w:rsid w:val="000A3429"/>
    <w:rsid w:val="000A3A3B"/>
    <w:rsid w:val="000A3A4D"/>
    <w:rsid w:val="000B37D9"/>
    <w:rsid w:val="000C185A"/>
    <w:rsid w:val="000C2A86"/>
    <w:rsid w:val="000D3A0A"/>
    <w:rsid w:val="000D5415"/>
    <w:rsid w:val="000D7FA9"/>
    <w:rsid w:val="000E1F7E"/>
    <w:rsid w:val="001018C7"/>
    <w:rsid w:val="0012487A"/>
    <w:rsid w:val="00124935"/>
    <w:rsid w:val="0015116F"/>
    <w:rsid w:val="001670A7"/>
    <w:rsid w:val="001757AB"/>
    <w:rsid w:val="00177E4F"/>
    <w:rsid w:val="0018774C"/>
    <w:rsid w:val="001A2347"/>
    <w:rsid w:val="001C0FA3"/>
    <w:rsid w:val="001C24E5"/>
    <w:rsid w:val="001C2F68"/>
    <w:rsid w:val="001C47B1"/>
    <w:rsid w:val="001C54D5"/>
    <w:rsid w:val="001E3676"/>
    <w:rsid w:val="001F2FFB"/>
    <w:rsid w:val="0020665C"/>
    <w:rsid w:val="002246DE"/>
    <w:rsid w:val="00237D93"/>
    <w:rsid w:val="002559CD"/>
    <w:rsid w:val="00255DB2"/>
    <w:rsid w:val="00267746"/>
    <w:rsid w:val="002732C3"/>
    <w:rsid w:val="002911FE"/>
    <w:rsid w:val="002A47CF"/>
    <w:rsid w:val="002A5DA6"/>
    <w:rsid w:val="002B03F2"/>
    <w:rsid w:val="002B18E0"/>
    <w:rsid w:val="002C16F2"/>
    <w:rsid w:val="002C5AB3"/>
    <w:rsid w:val="002E50B3"/>
    <w:rsid w:val="002F2667"/>
    <w:rsid w:val="002F3FDE"/>
    <w:rsid w:val="00302356"/>
    <w:rsid w:val="003078A8"/>
    <w:rsid w:val="00311AA9"/>
    <w:rsid w:val="00317CC2"/>
    <w:rsid w:val="00320560"/>
    <w:rsid w:val="00321A30"/>
    <w:rsid w:val="00345836"/>
    <w:rsid w:val="003479FE"/>
    <w:rsid w:val="0036776B"/>
    <w:rsid w:val="00372B1F"/>
    <w:rsid w:val="0037716C"/>
    <w:rsid w:val="003844EB"/>
    <w:rsid w:val="003929EB"/>
    <w:rsid w:val="00392BCD"/>
    <w:rsid w:val="003B3358"/>
    <w:rsid w:val="003B3773"/>
    <w:rsid w:val="003E0CF9"/>
    <w:rsid w:val="003F5D5E"/>
    <w:rsid w:val="00404A9D"/>
    <w:rsid w:val="0040720C"/>
    <w:rsid w:val="00422E35"/>
    <w:rsid w:val="00432256"/>
    <w:rsid w:val="004338D2"/>
    <w:rsid w:val="00440746"/>
    <w:rsid w:val="00446707"/>
    <w:rsid w:val="00452B05"/>
    <w:rsid w:val="00463DC0"/>
    <w:rsid w:val="0046666D"/>
    <w:rsid w:val="004669E0"/>
    <w:rsid w:val="00472987"/>
    <w:rsid w:val="0047559D"/>
    <w:rsid w:val="00475EBF"/>
    <w:rsid w:val="0048579D"/>
    <w:rsid w:val="004947ED"/>
    <w:rsid w:val="004A4FAB"/>
    <w:rsid w:val="004B0C12"/>
    <w:rsid w:val="004B271E"/>
    <w:rsid w:val="004B60C6"/>
    <w:rsid w:val="004C079E"/>
    <w:rsid w:val="004D149D"/>
    <w:rsid w:val="004D4C53"/>
    <w:rsid w:val="004E16FC"/>
    <w:rsid w:val="004E42EE"/>
    <w:rsid w:val="004E54CF"/>
    <w:rsid w:val="004E5C31"/>
    <w:rsid w:val="004F48E5"/>
    <w:rsid w:val="004F5512"/>
    <w:rsid w:val="005044D5"/>
    <w:rsid w:val="00515CA3"/>
    <w:rsid w:val="00524E19"/>
    <w:rsid w:val="00530FF4"/>
    <w:rsid w:val="00533EED"/>
    <w:rsid w:val="005416FA"/>
    <w:rsid w:val="00542B79"/>
    <w:rsid w:val="00546343"/>
    <w:rsid w:val="00555B24"/>
    <w:rsid w:val="0056426D"/>
    <w:rsid w:val="0056450F"/>
    <w:rsid w:val="00575C8B"/>
    <w:rsid w:val="00576643"/>
    <w:rsid w:val="00582CFB"/>
    <w:rsid w:val="00593CA8"/>
    <w:rsid w:val="005A2D88"/>
    <w:rsid w:val="005A4590"/>
    <w:rsid w:val="005A5790"/>
    <w:rsid w:val="005B533D"/>
    <w:rsid w:val="005C0EA6"/>
    <w:rsid w:val="005D0E97"/>
    <w:rsid w:val="005E2FC6"/>
    <w:rsid w:val="005F48F8"/>
    <w:rsid w:val="00616D01"/>
    <w:rsid w:val="006249F9"/>
    <w:rsid w:val="00625D86"/>
    <w:rsid w:val="00626622"/>
    <w:rsid w:val="00640CB0"/>
    <w:rsid w:val="00653AC1"/>
    <w:rsid w:val="00654005"/>
    <w:rsid w:val="00665A07"/>
    <w:rsid w:val="00672E80"/>
    <w:rsid w:val="006A23E1"/>
    <w:rsid w:val="006B40D7"/>
    <w:rsid w:val="006B4A74"/>
    <w:rsid w:val="006B4D58"/>
    <w:rsid w:val="006B5373"/>
    <w:rsid w:val="006C02D2"/>
    <w:rsid w:val="006C0ACC"/>
    <w:rsid w:val="006D52A8"/>
    <w:rsid w:val="006E7B51"/>
    <w:rsid w:val="006F3113"/>
    <w:rsid w:val="006F705C"/>
    <w:rsid w:val="006F783F"/>
    <w:rsid w:val="007117EC"/>
    <w:rsid w:val="0073021E"/>
    <w:rsid w:val="00736C9C"/>
    <w:rsid w:val="0073762C"/>
    <w:rsid w:val="007571F9"/>
    <w:rsid w:val="00767E71"/>
    <w:rsid w:val="00781457"/>
    <w:rsid w:val="007A337A"/>
    <w:rsid w:val="007B168E"/>
    <w:rsid w:val="007B201C"/>
    <w:rsid w:val="007B2083"/>
    <w:rsid w:val="007C0052"/>
    <w:rsid w:val="007C08CE"/>
    <w:rsid w:val="007D5E00"/>
    <w:rsid w:val="007E497D"/>
    <w:rsid w:val="00806ACC"/>
    <w:rsid w:val="00825D28"/>
    <w:rsid w:val="00831AE3"/>
    <w:rsid w:val="00867ED3"/>
    <w:rsid w:val="00871FEB"/>
    <w:rsid w:val="00874974"/>
    <w:rsid w:val="00876A76"/>
    <w:rsid w:val="00885366"/>
    <w:rsid w:val="00892515"/>
    <w:rsid w:val="00894B9D"/>
    <w:rsid w:val="008B1D99"/>
    <w:rsid w:val="008D70B4"/>
    <w:rsid w:val="008D72CD"/>
    <w:rsid w:val="009000CD"/>
    <w:rsid w:val="00904369"/>
    <w:rsid w:val="00905258"/>
    <w:rsid w:val="00912DBC"/>
    <w:rsid w:val="0092745E"/>
    <w:rsid w:val="009374D1"/>
    <w:rsid w:val="0094290F"/>
    <w:rsid w:val="00952E1F"/>
    <w:rsid w:val="0096539D"/>
    <w:rsid w:val="00971423"/>
    <w:rsid w:val="00971648"/>
    <w:rsid w:val="009722ED"/>
    <w:rsid w:val="00974398"/>
    <w:rsid w:val="00977C0B"/>
    <w:rsid w:val="00982C34"/>
    <w:rsid w:val="00996CA4"/>
    <w:rsid w:val="00996F82"/>
    <w:rsid w:val="009C611D"/>
    <w:rsid w:val="009D7FEC"/>
    <w:rsid w:val="00A05871"/>
    <w:rsid w:val="00A10C8C"/>
    <w:rsid w:val="00A16D47"/>
    <w:rsid w:val="00A23C13"/>
    <w:rsid w:val="00A32732"/>
    <w:rsid w:val="00A32E7C"/>
    <w:rsid w:val="00A34CBD"/>
    <w:rsid w:val="00A42F58"/>
    <w:rsid w:val="00A641C2"/>
    <w:rsid w:val="00A8395E"/>
    <w:rsid w:val="00AA48F8"/>
    <w:rsid w:val="00AB6EB5"/>
    <w:rsid w:val="00AC0516"/>
    <w:rsid w:val="00AD4F91"/>
    <w:rsid w:val="00AD657D"/>
    <w:rsid w:val="00AE1503"/>
    <w:rsid w:val="00AE61C8"/>
    <w:rsid w:val="00AF24C2"/>
    <w:rsid w:val="00AF3BAD"/>
    <w:rsid w:val="00B01159"/>
    <w:rsid w:val="00B067EB"/>
    <w:rsid w:val="00B07FD3"/>
    <w:rsid w:val="00B15300"/>
    <w:rsid w:val="00B21883"/>
    <w:rsid w:val="00B52B87"/>
    <w:rsid w:val="00B60E61"/>
    <w:rsid w:val="00B60F98"/>
    <w:rsid w:val="00B66E02"/>
    <w:rsid w:val="00B75FD5"/>
    <w:rsid w:val="00B80603"/>
    <w:rsid w:val="00B81C36"/>
    <w:rsid w:val="00B87FFA"/>
    <w:rsid w:val="00B9459B"/>
    <w:rsid w:val="00BB40B2"/>
    <w:rsid w:val="00BC2742"/>
    <w:rsid w:val="00BC3D47"/>
    <w:rsid w:val="00BC6D79"/>
    <w:rsid w:val="00BD4081"/>
    <w:rsid w:val="00BE2D47"/>
    <w:rsid w:val="00BE6EA2"/>
    <w:rsid w:val="00BF205E"/>
    <w:rsid w:val="00BF577F"/>
    <w:rsid w:val="00BF6801"/>
    <w:rsid w:val="00C01E08"/>
    <w:rsid w:val="00C13D67"/>
    <w:rsid w:val="00C17E45"/>
    <w:rsid w:val="00C2611D"/>
    <w:rsid w:val="00C35430"/>
    <w:rsid w:val="00C4550E"/>
    <w:rsid w:val="00C53C4D"/>
    <w:rsid w:val="00C61CCF"/>
    <w:rsid w:val="00C65464"/>
    <w:rsid w:val="00CA0DC6"/>
    <w:rsid w:val="00CC3F3D"/>
    <w:rsid w:val="00CD1915"/>
    <w:rsid w:val="00CD6F9E"/>
    <w:rsid w:val="00CE45A2"/>
    <w:rsid w:val="00CF0FBF"/>
    <w:rsid w:val="00CF6F10"/>
    <w:rsid w:val="00CF717A"/>
    <w:rsid w:val="00D169CF"/>
    <w:rsid w:val="00D277EB"/>
    <w:rsid w:val="00D4012A"/>
    <w:rsid w:val="00D5266B"/>
    <w:rsid w:val="00D52DD7"/>
    <w:rsid w:val="00D841C3"/>
    <w:rsid w:val="00D918C3"/>
    <w:rsid w:val="00D92A6F"/>
    <w:rsid w:val="00DB343B"/>
    <w:rsid w:val="00DC384E"/>
    <w:rsid w:val="00DC571D"/>
    <w:rsid w:val="00DC57D3"/>
    <w:rsid w:val="00DC673E"/>
    <w:rsid w:val="00DD4534"/>
    <w:rsid w:val="00E0097E"/>
    <w:rsid w:val="00E016AA"/>
    <w:rsid w:val="00E2240C"/>
    <w:rsid w:val="00E35295"/>
    <w:rsid w:val="00E540B9"/>
    <w:rsid w:val="00E540BA"/>
    <w:rsid w:val="00E55553"/>
    <w:rsid w:val="00E7552F"/>
    <w:rsid w:val="00EA204C"/>
    <w:rsid w:val="00EA21CE"/>
    <w:rsid w:val="00EA2213"/>
    <w:rsid w:val="00EB1E8E"/>
    <w:rsid w:val="00EB1F0C"/>
    <w:rsid w:val="00EB388B"/>
    <w:rsid w:val="00EC2874"/>
    <w:rsid w:val="00EC56A5"/>
    <w:rsid w:val="00EF2F68"/>
    <w:rsid w:val="00EF3767"/>
    <w:rsid w:val="00EF6586"/>
    <w:rsid w:val="00F04098"/>
    <w:rsid w:val="00F06C4B"/>
    <w:rsid w:val="00F06D44"/>
    <w:rsid w:val="00F10AE7"/>
    <w:rsid w:val="00F133F8"/>
    <w:rsid w:val="00F1512A"/>
    <w:rsid w:val="00F249BD"/>
    <w:rsid w:val="00F307ED"/>
    <w:rsid w:val="00F33B0D"/>
    <w:rsid w:val="00F34E66"/>
    <w:rsid w:val="00F5437A"/>
    <w:rsid w:val="00F758CA"/>
    <w:rsid w:val="00F75D2E"/>
    <w:rsid w:val="00F75F16"/>
    <w:rsid w:val="00F76B73"/>
    <w:rsid w:val="00F97B6A"/>
    <w:rsid w:val="00FA48C1"/>
    <w:rsid w:val="00FA4F98"/>
    <w:rsid w:val="00FD79C7"/>
    <w:rsid w:val="00FF22C4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5899EAD"/>
  <w15:docId w15:val="{B28EF7FC-3E04-457F-AC49-DD6BB4BB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styleId="Hyperlink">
    <w:name w:val="Hyperlink"/>
    <w:basedOn w:val="DefaultParagraphFont"/>
    <w:uiPriority w:val="99"/>
    <w:unhideWhenUsed/>
    <w:rsid w:val="00C01E0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1E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952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thikoma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2608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A10"/>
    <w:rsid w:val="00440A2E"/>
    <w:rsid w:val="005775BB"/>
    <w:rsid w:val="00687A45"/>
    <w:rsid w:val="006B359A"/>
    <w:rsid w:val="00863900"/>
    <w:rsid w:val="00890A10"/>
    <w:rsid w:val="00942B34"/>
    <w:rsid w:val="009A6653"/>
    <w:rsid w:val="00B871FB"/>
    <w:rsid w:val="00BB7421"/>
    <w:rsid w:val="00D62FF6"/>
    <w:rsid w:val="00F2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55C6345DD24AB58CDAF0CB5F74D951">
    <w:name w:val="2A55C6345DD24AB58CDAF0CB5F74D951"/>
  </w:style>
  <w:style w:type="paragraph" w:customStyle="1" w:styleId="FC1914BE09E64568B1DD4188D463971A">
    <w:name w:val="FC1914BE09E64568B1DD4188D463971A"/>
  </w:style>
  <w:style w:type="paragraph" w:customStyle="1" w:styleId="E7D1613D2DCB4A54B5EF169102403BF3">
    <w:name w:val="E7D1613D2DCB4A54B5EF169102403BF3"/>
  </w:style>
  <w:style w:type="paragraph" w:customStyle="1" w:styleId="3193379F973E42B0B4C4490161317961">
    <w:name w:val="3193379F973E42B0B4C4490161317961"/>
  </w:style>
  <w:style w:type="paragraph" w:customStyle="1" w:styleId="F592C26569F84B17862544B13A4C922B">
    <w:name w:val="F592C26569F84B17862544B13A4C922B"/>
  </w:style>
  <w:style w:type="paragraph" w:customStyle="1" w:styleId="E312C46DEB734261B4332B5338CCB8EF">
    <w:name w:val="E312C46DEB734261B4332B5338CCB8EF"/>
  </w:style>
  <w:style w:type="paragraph" w:customStyle="1" w:styleId="223DDB9CE40C4DA1BC474BB9E6BE1341">
    <w:name w:val="223DDB9CE40C4DA1BC474BB9E6BE1341"/>
  </w:style>
  <w:style w:type="paragraph" w:customStyle="1" w:styleId="ECCC02C9479C4E2A8980FC1CB84B535D">
    <w:name w:val="ECCC02C9479C4E2A8980FC1CB84B535D"/>
  </w:style>
  <w:style w:type="paragraph" w:customStyle="1" w:styleId="62FB3B6291944D6A8621F45493E888E8">
    <w:name w:val="62FB3B6291944D6A8621F45493E888E8"/>
  </w:style>
  <w:style w:type="character" w:styleId="Emphasis">
    <w:name w:val="Emphasis"/>
    <w:basedOn w:val="DefaultParagraphFont"/>
    <w:uiPriority w:val="4"/>
    <w:qFormat/>
    <w:rsid w:val="00890A10"/>
    <w:rPr>
      <w:i/>
      <w:iCs/>
    </w:rPr>
  </w:style>
  <w:style w:type="paragraph" w:customStyle="1" w:styleId="87D86CA1A3CB479C9300151C29ACD602">
    <w:name w:val="87D86CA1A3CB479C9300151C29ACD602"/>
  </w:style>
  <w:style w:type="paragraph" w:customStyle="1" w:styleId="71CE089CC6574FB9ACCE79300D57E1FF">
    <w:name w:val="71CE089CC6574FB9ACCE79300D57E1FF"/>
  </w:style>
  <w:style w:type="paragraph" w:styleId="ListBullet">
    <w:name w:val="List Bullet"/>
    <w:basedOn w:val="Normal"/>
    <w:uiPriority w:val="5"/>
    <w:qFormat/>
    <w:rsid w:val="00890A10"/>
    <w:pPr>
      <w:numPr>
        <w:numId w:val="1"/>
      </w:numPr>
      <w:spacing w:after="80" w:line="240" w:lineRule="auto"/>
    </w:pPr>
    <w:rPr>
      <w:sz w:val="20"/>
      <w:szCs w:val="20"/>
    </w:rPr>
  </w:style>
  <w:style w:type="paragraph" w:customStyle="1" w:styleId="8825E93F76FC4DAAB9CA44C9273EF6BF">
    <w:name w:val="8825E93F76FC4DAAB9CA44C9273EF6BF"/>
  </w:style>
  <w:style w:type="paragraph" w:customStyle="1" w:styleId="B1BDB72835684D40A2B63ECB30DCA2FC">
    <w:name w:val="B1BDB72835684D40A2B63ECB30DCA2FC"/>
  </w:style>
  <w:style w:type="paragraph" w:customStyle="1" w:styleId="B5363FB2001F4CB1BF1B68BF58225426">
    <w:name w:val="B5363FB2001F4CB1BF1B68BF58225426"/>
  </w:style>
  <w:style w:type="paragraph" w:customStyle="1" w:styleId="A5A6E13706584650B86F99CD85A97F9A">
    <w:name w:val="A5A6E13706584650B86F99CD85A97F9A"/>
  </w:style>
  <w:style w:type="paragraph" w:customStyle="1" w:styleId="31942478F8DC4F5B80CF8B5E1B9DD762">
    <w:name w:val="31942478F8DC4F5B80CF8B5E1B9DD762"/>
  </w:style>
  <w:style w:type="paragraph" w:customStyle="1" w:styleId="0CE5E0374C954D58892D5FED09659252">
    <w:name w:val="0CE5E0374C954D58892D5FED09659252"/>
  </w:style>
  <w:style w:type="paragraph" w:customStyle="1" w:styleId="13A3D4E1848D499EA2C82688307CFC7F">
    <w:name w:val="13A3D4E1848D499EA2C82688307CFC7F"/>
  </w:style>
  <w:style w:type="paragraph" w:customStyle="1" w:styleId="FA93D41AEFF248D6B7E734FC2BF1DF52">
    <w:name w:val="FA93D41AEFF248D6B7E734FC2BF1DF52"/>
  </w:style>
  <w:style w:type="paragraph" w:customStyle="1" w:styleId="A906ECD88A4742BF9C8D61BD3434111A">
    <w:name w:val="A906ECD88A4742BF9C8D61BD3434111A"/>
  </w:style>
  <w:style w:type="paragraph" w:customStyle="1" w:styleId="51166C461E114C64BE8D3C21D41423B6">
    <w:name w:val="51166C461E114C64BE8D3C21D41423B6"/>
  </w:style>
  <w:style w:type="paragraph" w:customStyle="1" w:styleId="66B1B683D7114581862A57001F7FD17D">
    <w:name w:val="66B1B683D7114581862A57001F7FD17D"/>
  </w:style>
  <w:style w:type="paragraph" w:customStyle="1" w:styleId="ABB9DEA4FDCE4266BAC6D12E868625A0">
    <w:name w:val="ABB9DEA4FDCE4266BAC6D12E868625A0"/>
  </w:style>
  <w:style w:type="paragraph" w:customStyle="1" w:styleId="48646D71D0E649C9BBBECDFEB2103B6E">
    <w:name w:val="48646D71D0E649C9BBBECDFEB2103B6E"/>
  </w:style>
  <w:style w:type="paragraph" w:customStyle="1" w:styleId="5FB75A33A213414CA77A8B9A593EEADE">
    <w:name w:val="5FB75A33A213414CA77A8B9A593EEADE"/>
  </w:style>
  <w:style w:type="paragraph" w:customStyle="1" w:styleId="1BAE6D51DCDE407FB05FED2DB65CA244">
    <w:name w:val="1BAE6D51DCDE407FB05FED2DB65CA244"/>
  </w:style>
  <w:style w:type="paragraph" w:customStyle="1" w:styleId="B16CC88863C84E1C91DAE896F8F84BF6">
    <w:name w:val="B16CC88863C84E1C91DAE896F8F84BF6"/>
  </w:style>
  <w:style w:type="paragraph" w:customStyle="1" w:styleId="D82E95EFBCDF45A6AFB5997D763798D7">
    <w:name w:val="D82E95EFBCDF45A6AFB5997D763798D7"/>
  </w:style>
  <w:style w:type="paragraph" w:customStyle="1" w:styleId="AA958C70AFF5451BA076816C9233A52D">
    <w:name w:val="AA958C70AFF5451BA076816C9233A52D"/>
  </w:style>
  <w:style w:type="paragraph" w:customStyle="1" w:styleId="CD2EBF44F36E464C999C4B3D34BFC1ED">
    <w:name w:val="CD2EBF44F36E464C999C4B3D34BFC1ED"/>
  </w:style>
  <w:style w:type="paragraph" w:customStyle="1" w:styleId="9FECA4D438DD4595BCE8152A8CA0526B">
    <w:name w:val="9FECA4D438DD4595BCE8152A8CA0526B"/>
  </w:style>
  <w:style w:type="paragraph" w:customStyle="1" w:styleId="A8FCE8C019D94F71B9B53654193F1E48">
    <w:name w:val="A8FCE8C019D94F71B9B53654193F1E48"/>
    <w:rsid w:val="00890A10"/>
  </w:style>
  <w:style w:type="paragraph" w:customStyle="1" w:styleId="7001BB8CFDCF488B898D88E16AA41338">
    <w:name w:val="7001BB8CFDCF488B898D88E16AA41338"/>
    <w:rsid w:val="00890A10"/>
  </w:style>
  <w:style w:type="paragraph" w:customStyle="1" w:styleId="20C2FB7A0B9843299CD788187BD6CA6B">
    <w:name w:val="20C2FB7A0B9843299CD788187BD6CA6B"/>
    <w:rsid w:val="00890A10"/>
  </w:style>
  <w:style w:type="paragraph" w:customStyle="1" w:styleId="731B5984856D4A0BBCBE3A46DB756784">
    <w:name w:val="731B5984856D4A0BBCBE3A46DB756784"/>
    <w:rsid w:val="00890A10"/>
  </w:style>
  <w:style w:type="paragraph" w:customStyle="1" w:styleId="03066FEBE34D4870AAE1878F46139F91">
    <w:name w:val="03066FEBE34D4870AAE1878F46139F91"/>
    <w:rsid w:val="00890A10"/>
  </w:style>
  <w:style w:type="paragraph" w:customStyle="1" w:styleId="E83D7451F2EE4D3AAAB3757E12DB98A7">
    <w:name w:val="E83D7451F2EE4D3AAAB3757E12DB98A7"/>
    <w:rsid w:val="00890A10"/>
  </w:style>
  <w:style w:type="paragraph" w:customStyle="1" w:styleId="135CB8EC7F9B42538E49617E91BFCE87">
    <w:name w:val="135CB8EC7F9B42538E49617E91BFCE87"/>
    <w:rsid w:val="00890A10"/>
  </w:style>
  <w:style w:type="paragraph" w:customStyle="1" w:styleId="1AA89775DF694599ABD6CA0C5B18FB8D">
    <w:name w:val="1AA89775DF694599ABD6CA0C5B18FB8D"/>
    <w:rsid w:val="00890A10"/>
  </w:style>
  <w:style w:type="paragraph" w:customStyle="1" w:styleId="2D2290EDDFF64B1AB26D5406BB8BC0EE">
    <w:name w:val="2D2290EDDFF64B1AB26D5406BB8BC0EE"/>
    <w:rsid w:val="00890A10"/>
  </w:style>
  <w:style w:type="paragraph" w:customStyle="1" w:styleId="243BED7C15614994983642031A7AE0B0">
    <w:name w:val="243BED7C15614994983642031A7AE0B0"/>
    <w:rsid w:val="00890A10"/>
  </w:style>
  <w:style w:type="paragraph" w:customStyle="1" w:styleId="EBF659C1352B4DF190B439F4C141AE12">
    <w:name w:val="EBF659C1352B4DF190B439F4C141AE12"/>
    <w:rsid w:val="00890A10"/>
  </w:style>
  <w:style w:type="paragraph" w:customStyle="1" w:styleId="D6794F6EAE0D4F5F97A3BA84300357C4">
    <w:name w:val="D6794F6EAE0D4F5F97A3BA84300357C4"/>
    <w:rsid w:val="00890A10"/>
  </w:style>
  <w:style w:type="paragraph" w:customStyle="1" w:styleId="D48567F95A9448E09DDD0849FCDCC556">
    <w:name w:val="D48567F95A9448E09DDD0849FCDCC556"/>
    <w:rsid w:val="00890A10"/>
  </w:style>
  <w:style w:type="paragraph" w:customStyle="1" w:styleId="DDE736FA71904D2C9B1AA35AA47AEEFE">
    <w:name w:val="DDE736FA71904D2C9B1AA35AA47AEEFE"/>
    <w:rsid w:val="00890A10"/>
  </w:style>
  <w:style w:type="paragraph" w:customStyle="1" w:styleId="276C03D2DFEE4C6297214227CF6F0E87">
    <w:name w:val="276C03D2DFEE4C6297214227CF6F0E87"/>
    <w:rsid w:val="00890A10"/>
  </w:style>
  <w:style w:type="paragraph" w:customStyle="1" w:styleId="C2B0B3D7D5E64E94B4F100227EFE821F">
    <w:name w:val="C2B0B3D7D5E64E94B4F100227EFE821F"/>
    <w:rsid w:val="00890A10"/>
  </w:style>
  <w:style w:type="paragraph" w:customStyle="1" w:styleId="CD48AA1788B840F7943E45C150088204">
    <w:name w:val="CD48AA1788B840F7943E45C150088204"/>
    <w:rsid w:val="00890A10"/>
  </w:style>
  <w:style w:type="paragraph" w:customStyle="1" w:styleId="03D86294D8CF45249D9ADFD47040E768">
    <w:name w:val="03D86294D8CF45249D9ADFD47040E768"/>
    <w:rsid w:val="00890A10"/>
  </w:style>
  <w:style w:type="paragraph" w:customStyle="1" w:styleId="1F1CD81DC11D4660958B6186A7BBF519">
    <w:name w:val="1F1CD81DC11D4660958B6186A7BBF519"/>
    <w:rsid w:val="00890A10"/>
  </w:style>
  <w:style w:type="paragraph" w:customStyle="1" w:styleId="128C84C575974C5AB389CA85B997B2F8">
    <w:name w:val="128C84C575974C5AB389CA85B997B2F8"/>
    <w:rsid w:val="00890A10"/>
  </w:style>
  <w:style w:type="paragraph" w:customStyle="1" w:styleId="7125BA6C058A4660B7BF67C5BF9951CC">
    <w:name w:val="7125BA6C058A4660B7BF67C5BF9951CC"/>
    <w:rsid w:val="00890A10"/>
  </w:style>
  <w:style w:type="paragraph" w:customStyle="1" w:styleId="EC862840D1FE4908A3AFC6F38CA50458">
    <w:name w:val="EC862840D1FE4908A3AFC6F38CA50458"/>
    <w:rsid w:val="00890A10"/>
  </w:style>
  <w:style w:type="paragraph" w:customStyle="1" w:styleId="86F873BBAA954C7C99086FB3756B0D00">
    <w:name w:val="86F873BBAA954C7C99086FB3756B0D00"/>
    <w:rsid w:val="00890A10"/>
  </w:style>
  <w:style w:type="paragraph" w:customStyle="1" w:styleId="260829204A424A68ADE219001B6830A4">
    <w:name w:val="260829204A424A68ADE219001B6830A4"/>
    <w:rsid w:val="00890A10"/>
  </w:style>
  <w:style w:type="paragraph" w:customStyle="1" w:styleId="9EAF0870A8A54702A65DB8AF6C74F59A">
    <w:name w:val="9EAF0870A8A54702A65DB8AF6C74F59A"/>
    <w:rsid w:val="005775BB"/>
  </w:style>
  <w:style w:type="paragraph" w:customStyle="1" w:styleId="196E5ED04F654C24B4DCAC785F1D27E6">
    <w:name w:val="196E5ED04F654C24B4DCAC785F1D27E6"/>
    <w:rsid w:val="005775BB"/>
  </w:style>
  <w:style w:type="paragraph" w:customStyle="1" w:styleId="20E34B1D5B0443FBA08ABF17E0C5364A">
    <w:name w:val="20E34B1D5B0443FBA08ABF17E0C5364A"/>
    <w:rsid w:val="00942B34"/>
  </w:style>
  <w:style w:type="paragraph" w:customStyle="1" w:styleId="99F3E789763F44688B31480E0B01B53E">
    <w:name w:val="99F3E789763F44688B31480E0B01B53E"/>
    <w:rsid w:val="00942B34"/>
  </w:style>
  <w:style w:type="paragraph" w:customStyle="1" w:styleId="4E3817EDCC054773837A984092B09D26">
    <w:name w:val="4E3817EDCC054773837A984092B09D26"/>
    <w:rsid w:val="00942B34"/>
  </w:style>
  <w:style w:type="paragraph" w:customStyle="1" w:styleId="24C10D2500EC40B8AF52B5E87026F934">
    <w:name w:val="24C10D2500EC40B8AF52B5E87026F934"/>
    <w:rsid w:val="00B871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D3E192A7-5B4F-4B2D-98C4-0404FD032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4306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Gamre</dc:creator>
  <cp:keywords/>
  <dc:description/>
  <cp:lastModifiedBy>Ameya Gamre</cp:lastModifiedBy>
  <cp:revision>324</cp:revision>
  <cp:lastPrinted>2019-03-01T18:07:00Z</cp:lastPrinted>
  <dcterms:created xsi:type="dcterms:W3CDTF">2019-02-28T18:52:00Z</dcterms:created>
  <dcterms:modified xsi:type="dcterms:W3CDTF">2019-08-26T01:11:00Z</dcterms:modified>
  <cp:version/>
</cp:coreProperties>
</file>